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DB50" w14:textId="49A48F78" w:rsidR="00D14756" w:rsidRPr="00D14756" w:rsidRDefault="00D14756" w:rsidP="00D14756">
      <w:pPr>
        <w:spacing w:after="160" w:line="278" w:lineRule="auto"/>
        <w:jc w:val="center"/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>GitHub Copilot – Getting started</w:t>
      </w:r>
      <w:r w:rsidR="006B564B"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>(Visual Studio Code)</w:t>
      </w:r>
    </w:p>
    <w:p w14:paraId="176C6561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t>Prerequisites:</w:t>
      </w:r>
    </w:p>
    <w:p w14:paraId="347A017F" w14:textId="77777777" w:rsidR="00D14756" w:rsidRDefault="00D14756" w:rsidP="00D14756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Latest version of Visual Studio Code. See the </w:t>
      </w:r>
      <w:hyperlink r:id="rId7" w:history="1">
        <w:r w:rsidRPr="00D14756">
          <w:rPr>
            <w:rFonts w:ascii="Aptos" w:eastAsia="Aptos" w:hAnsi="Aptos" w:cs="Times New Roman"/>
            <w:color w:val="467886"/>
            <w:kern w:val="2"/>
            <w:sz w:val="24"/>
            <w:szCs w:val="24"/>
            <w:lang w:val="en-DE"/>
            <w14:ligatures w14:val="standardContextual"/>
          </w:rPr>
          <w:t>Visual Studio Code download page</w:t>
        </w:r>
      </w:hyperlink>
      <w:r w:rsidRPr="00D14756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.</w:t>
      </w:r>
    </w:p>
    <w:p w14:paraId="64441086" w14:textId="63F078B5" w:rsidR="00B511E3" w:rsidRPr="009A5137" w:rsidRDefault="009B3BEB" w:rsidP="009A5137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Create </w:t>
      </w:r>
      <w:r w:rsidR="00F32878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a</w:t>
      </w:r>
      <w:r w:rsidR="00B511E3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GitHub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account</w:t>
      </w:r>
      <w:r w:rsidR="00B511E3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with your </w:t>
      </w:r>
      <w:proofErr w:type="spellStart"/>
      <w:r w:rsidR="00B511E3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Syntegon</w:t>
      </w:r>
      <w:proofErr w:type="spellEnd"/>
      <w:r w:rsidR="00B511E3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</w:t>
      </w:r>
      <w:r w:rsidR="00C27466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e</w:t>
      </w:r>
      <w:r w:rsidR="00B511E3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mail address.</w:t>
      </w:r>
    </w:p>
    <w:p w14:paraId="47983503" w14:textId="79654735" w:rsidR="00D14756" w:rsidRPr="00E85A88" w:rsidRDefault="00F63BD5" w:rsidP="00D14756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Download the GitHub Copilot extension. Click</w:t>
      </w:r>
      <w:r w:rsidR="00323C15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the extension button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on the left sidebar </w:t>
      </w:r>
      <w:r w:rsidR="009B6DDD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and search after “GitHub Copilot”. Install the highlighted </w:t>
      </w:r>
      <w:r w:rsidR="00A03D5A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version.</w:t>
      </w:r>
    </w:p>
    <w:p w14:paraId="5A30CE3F" w14:textId="6FE2CF57" w:rsidR="00E85A88" w:rsidRPr="00E85A88" w:rsidRDefault="00DF15B7" w:rsidP="00E85A88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 w:rsidRPr="00DF15B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drawing>
          <wp:inline distT="0" distB="0" distL="0" distR="0" wp14:anchorId="6B393E4E" wp14:editId="4E9E4429">
            <wp:extent cx="3147333" cy="3505504"/>
            <wp:effectExtent l="0" t="0" r="0" b="0"/>
            <wp:docPr id="733609380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09380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2050" w14:textId="77777777" w:rsidR="00E85A88" w:rsidRPr="00D14756" w:rsidRDefault="00E85A88" w:rsidP="00E85A88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B386278" w14:textId="08A254D1" w:rsidR="006A6F87" w:rsidRPr="000B5B43" w:rsidRDefault="001D7E38" w:rsidP="006A6F87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Click </w:t>
      </w:r>
      <w:r w:rsidR="006A6F8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the </w:t>
      </w:r>
      <w:r w:rsidR="006A6F87" w:rsidRPr="000B5B43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>Accounts</w:t>
      </w:r>
      <w:r w:rsidR="006A6F8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button on the sidebar and select </w:t>
      </w:r>
      <w:r w:rsidR="006A6F87" w:rsidRPr="000B5B43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>“Sign in with GitHub to use GitHub Co</w:t>
      </w:r>
      <w:r w:rsidR="000B5B43" w:rsidRPr="000B5B43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>pilot”</w:t>
      </w:r>
      <w:r w:rsidR="000B5B43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 xml:space="preserve">. </w:t>
      </w:r>
      <w:r w:rsidR="00B370A2" w:rsidRPr="00B370A2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Follow the instructions and sign in to your GitHub account.</w:t>
      </w:r>
    </w:p>
    <w:p w14:paraId="7B336230" w14:textId="77777777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35C44EBF" w14:textId="0F6B19B0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A6E8901" wp14:editId="1037F3A5">
            <wp:simplePos x="0" y="0"/>
            <wp:positionH relativeFrom="column">
              <wp:posOffset>417830</wp:posOffset>
            </wp:positionH>
            <wp:positionV relativeFrom="paragraph">
              <wp:posOffset>67310</wp:posOffset>
            </wp:positionV>
            <wp:extent cx="3477260" cy="1771650"/>
            <wp:effectExtent l="0" t="0" r="8890" b="0"/>
            <wp:wrapNone/>
            <wp:docPr id="11379284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9DD0E" w14:textId="4F431CA4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1D865A2B" w14:textId="27AA3F8A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51965C08" w14:textId="43553E0E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3C0891E9" w14:textId="77777777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35F6E3A0" w14:textId="333B2626" w:rsidR="00072A1F" w:rsidRDefault="00072A1F" w:rsidP="006A6F87">
      <w:pPr>
        <w:spacing w:after="160" w:line="278" w:lineRule="auto"/>
        <w:contextualSpacing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</w:p>
    <w:p w14:paraId="5875E882" w14:textId="1DB6F894" w:rsidR="006A6F87" w:rsidRPr="006A6F87" w:rsidRDefault="006A6F87" w:rsidP="006A6F87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109CA2C" w14:textId="77777777" w:rsidR="00DF15B7" w:rsidRDefault="00DF15B7" w:rsidP="00DF15B7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F58E669" w14:textId="77777777" w:rsidR="00072A1F" w:rsidRDefault="00072A1F" w:rsidP="00DF15B7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6D25FD3" w14:textId="77777777" w:rsidR="00072A1F" w:rsidRDefault="00072A1F" w:rsidP="00DF15B7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9C9DA1F" w14:textId="77777777" w:rsidR="00072A1F" w:rsidRDefault="00072A1F" w:rsidP="00DF15B7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2A48BDA" w14:textId="77777777" w:rsidR="00072A1F" w:rsidRPr="00D14756" w:rsidRDefault="00072A1F" w:rsidP="00DF15B7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B7EDF8C" w14:textId="77777777" w:rsidR="00D14756" w:rsidRPr="00D14756" w:rsidRDefault="00D14756" w:rsidP="00D14756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6CD8DB5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lastRenderedPageBreak/>
        <w:t>Chat with GitHub Copilot:</w:t>
      </w:r>
    </w:p>
    <w:p w14:paraId="16C21B85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Open an existing code file.</w:t>
      </w:r>
    </w:p>
    <w:p w14:paraId="2FA66AB9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82CFBCE" wp14:editId="50C4E008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097655" cy="2804160"/>
            <wp:effectExtent l="0" t="0" r="0" b="0"/>
            <wp:wrapNone/>
            <wp:docPr id="159426179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Open the Chat view from the Activity Bar.</w:t>
      </w:r>
    </w:p>
    <w:p w14:paraId="1E5917E5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AF67A1E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3CB7A724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C93EC8A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1E64985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A9F2FA1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7F33C29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957C76F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78AE5A9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699534B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31D485B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At the bottom of the chat view, in the chat input field, type</w:t>
      </w: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: explain this file</w:t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156D71F3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Press </w:t>
      </w:r>
      <w:proofErr w:type="gramStart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enter</w:t>
      </w:r>
      <w:proofErr w:type="gramEnd"/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2B9352C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In the editor, select one or more lines of code that are not commented.</w:t>
      </w:r>
    </w:p>
    <w:p w14:paraId="3639A4D0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In the chat input field, type: </w:t>
      </w: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add comments to these lines</w:t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C749282" w14:textId="77777777" w:rsidR="00D14756" w:rsidRP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If you like the comments that Copilot suggests, hover over the suggested code in the chat view and click the "</w:t>
      </w: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Insert at Cursor</w:t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" icon to replace the selected lines with the suggested code.</w:t>
      </w:r>
    </w:p>
    <w:p w14:paraId="7F2561FC" w14:textId="77777777" w:rsidR="00D14756" w:rsidRDefault="00D14756" w:rsidP="00D14756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2BD376B6" wp14:editId="6A7DFBDB">
            <wp:extent cx="4829175" cy="1592782"/>
            <wp:effectExtent l="0" t="0" r="0" b="7620"/>
            <wp:docPr id="313549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9" cy="1619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2E3C9" w14:textId="77777777" w:rsidR="000A0F6D" w:rsidRDefault="000A0F6D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B301F37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04C82E0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6C2EAED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5060FBD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2A83534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46C2F13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C5A424A" w14:textId="77777777" w:rsidR="00072A1F" w:rsidRDefault="00072A1F" w:rsidP="000A0F6D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59C68DB" w14:textId="4CCA549B" w:rsidR="000A0F6D" w:rsidRDefault="00E02E6B" w:rsidP="000A0F6D">
      <w:pPr>
        <w:spacing w:after="160" w:line="278" w:lineRule="auto"/>
        <w:contextualSpacing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E02E6B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lastRenderedPageBreak/>
        <w:t>Additional ways to access Copilot Chat</w:t>
      </w:r>
      <w:r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t>:</w:t>
      </w:r>
    </w:p>
    <w:p w14:paraId="28B81EF8" w14:textId="0CD40772" w:rsidR="00E02E6B" w:rsidRPr="0069150B" w:rsidRDefault="007C3C23" w:rsidP="00E02E6B">
      <w:pPr>
        <w:pStyle w:val="Listenabsatz"/>
        <w:numPr>
          <w:ilvl w:val="0"/>
          <w:numId w:val="10"/>
        </w:num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7C3C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Inline: To start an </w:t>
      </w:r>
      <w:proofErr w:type="spellStart"/>
      <w:r w:rsidRPr="007C3C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inline</w:t>
      </w:r>
      <w:proofErr w:type="spellEnd"/>
      <w:r w:rsidRPr="007C3C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chat directly in the editor or integrated terminal, enter </w:t>
      </w:r>
      <w:proofErr w:type="spellStart"/>
      <w:r w:rsidRPr="00B3267D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C</w:t>
      </w:r>
      <w:r w:rsidR="00B3267D" w:rsidRPr="00B3267D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trl</w:t>
      </w:r>
      <w:r w:rsidRPr="00B3267D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+i</w:t>
      </w:r>
      <w:proofErr w:type="spellEnd"/>
      <w:r w:rsidR="003E5C4F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.</w:t>
      </w:r>
    </w:p>
    <w:p w14:paraId="6AD916DC" w14:textId="72EA90AE" w:rsidR="0069150B" w:rsidRPr="00B3267D" w:rsidRDefault="00F378A2" w:rsidP="0069150B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009EBE36" wp14:editId="6B161FCE">
            <wp:extent cx="4541520" cy="662940"/>
            <wp:effectExtent l="0" t="0" r="0" b="3810"/>
            <wp:docPr id="11354700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59D46" w14:textId="3D2E5E01" w:rsidR="00B3267D" w:rsidRPr="0023579F" w:rsidRDefault="00C46540" w:rsidP="00E02E6B">
      <w:pPr>
        <w:pStyle w:val="Listenabsatz"/>
        <w:numPr>
          <w:ilvl w:val="0"/>
          <w:numId w:val="10"/>
        </w:num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C46540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Quick chat: To open the quick chat dropdown, enter </w:t>
      </w:r>
      <w:proofErr w:type="spellStart"/>
      <w:r w:rsidRPr="00C46540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Shift+Ctrl+i</w:t>
      </w:r>
      <w:proofErr w:type="spellEnd"/>
      <w:r w:rsidR="003E5C4F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.</w:t>
      </w:r>
    </w:p>
    <w:p w14:paraId="02121282" w14:textId="4FF5CC38" w:rsidR="0023579F" w:rsidRPr="00C46540" w:rsidRDefault="0069150B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797B0BAB" wp14:editId="3D1E56D4">
            <wp:extent cx="4549775" cy="693420"/>
            <wp:effectExtent l="0" t="0" r="3175" b="0"/>
            <wp:docPr id="10963721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46FC3" w14:textId="430AFE07" w:rsidR="00C46540" w:rsidRDefault="00C90B75" w:rsidP="00E02E6B">
      <w:pPr>
        <w:pStyle w:val="Listenabsatz"/>
        <w:numPr>
          <w:ilvl w:val="0"/>
          <w:numId w:val="10"/>
        </w:num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C90B75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Smart actions: To submit prompts via the context menu, right click in your </w:t>
      </w:r>
      <w:r w:rsidRPr="00C90B75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editor</w:t>
      </w:r>
      <w:r w:rsidRPr="00C90B75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, select Copilot in the menu that appears, then select one of the actions. Smart actions can also be accessed via the sparkle icon that sometimes appears when you select a line of code.</w:t>
      </w:r>
    </w:p>
    <w:p w14:paraId="512F5BEB" w14:textId="186858DE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23579F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762606E6" wp14:editId="3648C926">
            <wp:simplePos x="0" y="0"/>
            <wp:positionH relativeFrom="column">
              <wp:posOffset>1202690</wp:posOffset>
            </wp:positionH>
            <wp:positionV relativeFrom="paragraph">
              <wp:posOffset>-2540</wp:posOffset>
            </wp:positionV>
            <wp:extent cx="3192780" cy="2898062"/>
            <wp:effectExtent l="0" t="0" r="7620" b="0"/>
            <wp:wrapNone/>
            <wp:docPr id="83637726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7726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9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6CCC8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F27590F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E1F0B57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7675FAA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FCA6290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E2454A2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C8495D2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B91D746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9C02D49" w14:textId="77777777" w:rsidR="0023579F" w:rsidRDefault="0023579F" w:rsidP="0023579F">
      <w:pPr>
        <w:pStyle w:val="Listenabsatz"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E549BFD" w14:textId="77777777" w:rsidR="0023579F" w:rsidRDefault="0023579F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13DA314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B91F4DE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7B4B447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3E0CD789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7DBCE71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E511395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D0D0711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325C73AD" w14:textId="77777777" w:rsidR="00F378A2" w:rsidRDefault="00F378A2" w:rsidP="00F3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C7D7574" w14:textId="77777777" w:rsidR="00072A1F" w:rsidRDefault="00072A1F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A983D71" w14:textId="77777777" w:rsidR="00072A1F" w:rsidRDefault="00072A1F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B0AC072" w14:textId="77777777" w:rsidR="00072A1F" w:rsidRDefault="00072A1F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34530353" w14:textId="77777777" w:rsidR="00072A1F" w:rsidRDefault="00072A1F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1BB0421" w14:textId="6685C13C" w:rsidR="00D14756" w:rsidRDefault="00D14756">
      <w:pPr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lastRenderedPageBreak/>
        <w:t>Code completion:</w:t>
      </w:r>
    </w:p>
    <w:p w14:paraId="35475043" w14:textId="0FA477A4" w:rsid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Open Visual Studio Code</w:t>
      </w:r>
    </w:p>
    <w:p w14:paraId="7FC3A65D" w14:textId="3C3A4AE3" w:rsid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Create a new JavaScript(*.</w:t>
      </w:r>
      <w:proofErr w:type="spellStart"/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js</w:t>
      </w:r>
      <w:proofErr w:type="spellEnd"/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) file.</w:t>
      </w:r>
    </w:p>
    <w:p w14:paraId="07EA2280" w14:textId="7BC261F5" w:rsid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In the JavaScript file, type the following function header:</w:t>
      </w:r>
    </w:p>
    <w:p w14:paraId="6B7AB08D" w14:textId="06445060" w:rsidR="00D14756" w:rsidRDefault="00D14756" w:rsidP="00D14756">
      <w:pPr>
        <w:pStyle w:val="Listenabsatz"/>
        <w:ind w:left="1440"/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 xml:space="preserve">function </w:t>
      </w:r>
      <w:proofErr w:type="spellStart"/>
      <w:proofErr w:type="gramStart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calculateDaysBetweenDates</w:t>
      </w:r>
      <w:proofErr w:type="spellEnd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(</w:t>
      </w:r>
      <w:proofErr w:type="gramEnd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begin, end) {</w:t>
      </w:r>
    </w:p>
    <w:p w14:paraId="6589EEA4" w14:textId="5A9AEED9" w:rsidR="00453218" w:rsidRDefault="00E853D7" w:rsidP="00D14756">
      <w:pPr>
        <w:pStyle w:val="Listenabsatz"/>
        <w:ind w:left="1440"/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04C9D559" wp14:editId="4E0A7AFE">
            <wp:extent cx="5471160" cy="1652290"/>
            <wp:effectExtent l="0" t="0" r="0" b="5080"/>
            <wp:docPr id="613867016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67016" name="Grafik 3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48" cy="167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D5478" w14:textId="77777777" w:rsidR="00D14756" w:rsidRP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To accept the suggestion, press </w:t>
      </w: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Tab</w:t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456A5E0C" w14:textId="77777777" w:rsidR="00D14756" w:rsidRDefault="00D14756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A03C54C" w14:textId="77777777" w:rsidR="00D14756" w:rsidRDefault="00D14756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C190A6D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98360F6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A8FCAB6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C17C41B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BA90430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730B262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680E984" w14:textId="77777777" w:rsidR="00072A1F" w:rsidRDefault="00072A1F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E916A3A" w14:textId="77777777" w:rsidR="00D14756" w:rsidRDefault="00D14756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BE93362" w14:textId="77777777" w:rsidR="00D14756" w:rsidRDefault="00D14756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06A8061" w14:textId="02FD10B7" w:rsidR="00D14756" w:rsidRPr="00D14756" w:rsidRDefault="00D14756" w:rsidP="00D14756">
      <w:pPr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t>Useful links:</w:t>
      </w:r>
    </w:p>
    <w:p w14:paraId="09596D45" w14:textId="4222227C" w:rsidR="00D14756" w:rsidRPr="00B4465F" w:rsidRDefault="00000000" w:rsidP="00D14756">
      <w:pPr>
        <w:pStyle w:val="Listenabsatz"/>
        <w:numPr>
          <w:ilvl w:val="0"/>
          <w:numId w:val="9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u w:val="none"/>
          <w:lang w:val="en-US"/>
          <w14:ligatures w14:val="standardContextual"/>
        </w:rPr>
      </w:pPr>
      <w:hyperlink r:id="rId16" w:anchor="prerequisites" w:history="1">
        <w:r w:rsidR="00B4465F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Quickstart for GitHub Copilot: https://docs.github.com/en/copilot/quickstart?tool=vscode#prerequisites</w:t>
        </w:r>
      </w:hyperlink>
    </w:p>
    <w:p w14:paraId="5356668D" w14:textId="77777777" w:rsidR="00B4465F" w:rsidRDefault="00B4465F" w:rsidP="00B4465F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7EE117AD" w14:textId="6D3E11D7" w:rsidR="00D14756" w:rsidRPr="00B4465F" w:rsidRDefault="00000000" w:rsidP="00D14756">
      <w:pPr>
        <w:pStyle w:val="Listenabsatz"/>
        <w:numPr>
          <w:ilvl w:val="0"/>
          <w:numId w:val="9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u w:val="none"/>
          <w:lang w:val="en-US"/>
          <w14:ligatures w14:val="standardContextual"/>
        </w:rPr>
      </w:pPr>
      <w:hyperlink r:id="rId17" w:history="1">
        <w:r w:rsidR="00B4465F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Getting code suggestions in your IDE with GitHub Copilot: https://docs.github.com/en/copilot/using-github-copilot/getting-code-suggestions-in-your-ide-with-github-copilot</w:t>
        </w:r>
      </w:hyperlink>
    </w:p>
    <w:p w14:paraId="44603DEF" w14:textId="77777777" w:rsidR="00B4465F" w:rsidRPr="00B4465F" w:rsidRDefault="00B4465F" w:rsidP="00B4465F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371809F" w14:textId="77777777" w:rsidR="00B4465F" w:rsidRDefault="00B4465F" w:rsidP="00B4465F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EC4B480" w14:textId="55725694" w:rsidR="00D14756" w:rsidRPr="00B4465F" w:rsidRDefault="00000000" w:rsidP="00D14756">
      <w:pPr>
        <w:pStyle w:val="Listenabsatz"/>
        <w:numPr>
          <w:ilvl w:val="0"/>
          <w:numId w:val="9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u w:val="none"/>
          <w:lang w:val="en-US"/>
          <w14:ligatures w14:val="standardContextual"/>
        </w:rPr>
      </w:pPr>
      <w:hyperlink r:id="rId18" w:history="1">
        <w:r w:rsidR="00B4465F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Asking GitHub Copilot questions in your IDE: https://docs.github.com/en/copilot/using-github-copilot/asking-github-copilot-questions-in-your-ide</w:t>
        </w:r>
      </w:hyperlink>
    </w:p>
    <w:p w14:paraId="65351124" w14:textId="77777777" w:rsidR="00B4465F" w:rsidRDefault="00B4465F" w:rsidP="00B4465F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52F3392" w14:textId="63E77748" w:rsidR="0070581A" w:rsidRDefault="00000000" w:rsidP="00D14756">
      <w:pPr>
        <w:pStyle w:val="Listenabsatz"/>
        <w:numPr>
          <w:ilvl w:val="0"/>
          <w:numId w:val="9"/>
        </w:numPr>
        <w:rPr>
          <w:rFonts w:ascii="Aptos" w:eastAsia="Aptos" w:hAnsi="Aptos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hyperlink r:id="rId19" w:history="1">
        <w:r w:rsidR="00B4465F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Prompt engineering for GitHub Copilot: https://docs.github.com/en/copilot/using-github-copilot/prompt-engineering-for-github-copilot</w:t>
        </w:r>
      </w:hyperlink>
    </w:p>
    <w:p w14:paraId="3B3765A0" w14:textId="3D9B4B19" w:rsidR="00D14756" w:rsidRPr="00D14756" w:rsidRDefault="00D14756" w:rsidP="00D14756">
      <w:pPr>
        <w:rPr>
          <w:lang w:val="en-US"/>
        </w:rPr>
      </w:pPr>
    </w:p>
    <w:sectPr w:rsidR="00D14756" w:rsidRPr="00D14756">
      <w:headerReference w:type="default" r:id="rId20"/>
      <w:headerReference w:type="first" r:id="rId21"/>
      <w:type w:val="continuous"/>
      <w:pgSz w:w="11906" w:h="16838" w:code="9"/>
      <w:pgMar w:top="2209" w:right="1110" w:bottom="560" w:left="1454" w:header="720" w:footer="6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8C053" w14:textId="77777777" w:rsidR="00791714" w:rsidRDefault="00791714">
      <w:r>
        <w:separator/>
      </w:r>
    </w:p>
  </w:endnote>
  <w:endnote w:type="continuationSeparator" w:id="0">
    <w:p w14:paraId="7A2FF664" w14:textId="77777777" w:rsidR="00791714" w:rsidRDefault="0079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egon">
    <w:altName w:val="Calibri"/>
    <w:panose1 w:val="00000000000000000000"/>
    <w:charset w:val="00"/>
    <w:family w:val="auto"/>
    <w:pitch w:val="variable"/>
    <w:sig w:usb0="A000027F" w:usb1="1000205B" w:usb2="00000000" w:usb3="00000000" w:csb0="00000097" w:csb1="00000000"/>
  </w:font>
  <w:font w:name="Syntegon Medium">
    <w:altName w:val="Calibri"/>
    <w:panose1 w:val="00000000000000000000"/>
    <w:charset w:val="00"/>
    <w:family w:val="auto"/>
    <w:pitch w:val="variable"/>
    <w:sig w:usb0="A00002FF" w:usb1="5000205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9006E" w14:textId="77777777" w:rsidR="00791714" w:rsidRDefault="00791714">
      <w:r>
        <w:separator/>
      </w:r>
    </w:p>
  </w:footnote>
  <w:footnote w:type="continuationSeparator" w:id="0">
    <w:p w14:paraId="4A033424" w14:textId="77777777" w:rsidR="00791714" w:rsidRDefault="00791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E8C5" w14:textId="77777777" w:rsidR="00A21693" w:rsidRDefault="0070581A">
    <w:pPr>
      <w:pStyle w:val="Kopfzeile"/>
    </w:pPr>
    <w:r>
      <w:rPr>
        <w:noProof/>
      </w:rPr>
      <w:drawing>
        <wp:anchor distT="0" distB="0" distL="114300" distR="114300" simplePos="0" relativeHeight="251694080" behindDoc="0" locked="0" layoutInCell="1" allowOverlap="1" wp14:anchorId="267F0145" wp14:editId="71608D4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5446" cy="1428750"/>
          <wp:effectExtent l="0" t="0" r="0" b="0"/>
          <wp:wrapNone/>
          <wp:docPr id="3" name="invis_head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3766" cy="1430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3567" behindDoc="0" locked="0" layoutInCell="1" allowOverlap="1" wp14:anchorId="2019CFFD" wp14:editId="194CF10F">
          <wp:simplePos x="0" y="0"/>
          <wp:positionH relativeFrom="page">
            <wp:posOffset>4998085</wp:posOffset>
          </wp:positionH>
          <wp:positionV relativeFrom="page">
            <wp:posOffset>266700</wp:posOffset>
          </wp:positionV>
          <wp:extent cx="2158365" cy="470535"/>
          <wp:effectExtent l="0" t="0" r="0" b="5715"/>
          <wp:wrapNone/>
          <wp:docPr id="16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_syntegon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36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2642F" w14:textId="77777777" w:rsidR="00A21693" w:rsidRDefault="0070581A">
    <w:pPr>
      <w:pStyle w:val="Kopfzeile"/>
    </w:pPr>
    <w:r>
      <w:rPr>
        <w:noProof/>
      </w:rPr>
      <w:drawing>
        <wp:anchor distT="0" distB="0" distL="114300" distR="114300" simplePos="0" relativeHeight="251682816" behindDoc="0" locked="0" layoutInCell="1" allowOverlap="1" wp14:anchorId="37C87F40" wp14:editId="21C699F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3209" cy="1409700"/>
          <wp:effectExtent l="0" t="0" r="0" b="0"/>
          <wp:wrapNone/>
          <wp:docPr id="1" name="invis_head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630" cy="1412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1" behindDoc="0" locked="0" layoutInCell="1" allowOverlap="1" wp14:anchorId="5B0C3DF0" wp14:editId="7FB11167">
          <wp:simplePos x="0" y="0"/>
          <wp:positionH relativeFrom="page">
            <wp:posOffset>4998085</wp:posOffset>
          </wp:positionH>
          <wp:positionV relativeFrom="page">
            <wp:posOffset>266700</wp:posOffset>
          </wp:positionV>
          <wp:extent cx="2158365" cy="470535"/>
          <wp:effectExtent l="0" t="0" r="0" b="5715"/>
          <wp:wrapNone/>
          <wp:docPr id="18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_syntegon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36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D7E4D"/>
    <w:multiLevelType w:val="hybridMultilevel"/>
    <w:tmpl w:val="8A263CC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E27C8"/>
    <w:multiLevelType w:val="hybridMultilevel"/>
    <w:tmpl w:val="B3262B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4ED7"/>
    <w:multiLevelType w:val="multilevel"/>
    <w:tmpl w:val="CC50941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BE82" w:themeColor="text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C09C5"/>
    <w:multiLevelType w:val="hybridMultilevel"/>
    <w:tmpl w:val="FC8C4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E4A13"/>
    <w:multiLevelType w:val="hybridMultilevel"/>
    <w:tmpl w:val="0880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74F70"/>
    <w:multiLevelType w:val="hybridMultilevel"/>
    <w:tmpl w:val="F41EB55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CC45DF"/>
    <w:multiLevelType w:val="hybridMultilevel"/>
    <w:tmpl w:val="7C6CD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5612">
    <w:abstractNumId w:val="2"/>
  </w:num>
  <w:num w:numId="2" w16cid:durableId="1482624165">
    <w:abstractNumId w:val="2"/>
  </w:num>
  <w:num w:numId="3" w16cid:durableId="804545045">
    <w:abstractNumId w:val="2"/>
  </w:num>
  <w:num w:numId="4" w16cid:durableId="2133746537">
    <w:abstractNumId w:val="2"/>
  </w:num>
  <w:num w:numId="5" w16cid:durableId="1710566461">
    <w:abstractNumId w:val="3"/>
  </w:num>
  <w:num w:numId="6" w16cid:durableId="1809546068">
    <w:abstractNumId w:val="0"/>
  </w:num>
  <w:num w:numId="7" w16cid:durableId="1581910354">
    <w:abstractNumId w:val="1"/>
  </w:num>
  <w:num w:numId="8" w16cid:durableId="1767770508">
    <w:abstractNumId w:val="5"/>
  </w:num>
  <w:num w:numId="9" w16cid:durableId="2000692338">
    <w:abstractNumId w:val="4"/>
  </w:num>
  <w:num w:numId="10" w16cid:durableId="1919364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LANGUAGE" w:val="deu"/>
    <w:docVar w:name="MLTEMPLATEVERSION" w:val="1.0"/>
    <w:docVar w:name="SAXMLctx_companyname" w:val="syntegon"/>
    <w:docVar w:name="SAXMLTEMPLATE" w:val="blank_a4"/>
  </w:docVars>
  <w:rsids>
    <w:rsidRoot w:val="00D14756"/>
    <w:rsid w:val="00072A1F"/>
    <w:rsid w:val="000A0F6D"/>
    <w:rsid w:val="000B5B43"/>
    <w:rsid w:val="00145023"/>
    <w:rsid w:val="001D7E38"/>
    <w:rsid w:val="0023579F"/>
    <w:rsid w:val="00323C15"/>
    <w:rsid w:val="00363AB3"/>
    <w:rsid w:val="003E5C4F"/>
    <w:rsid w:val="0042296B"/>
    <w:rsid w:val="00445D93"/>
    <w:rsid w:val="00453218"/>
    <w:rsid w:val="00594A47"/>
    <w:rsid w:val="006412F3"/>
    <w:rsid w:val="0069150B"/>
    <w:rsid w:val="006A6F87"/>
    <w:rsid w:val="006B564B"/>
    <w:rsid w:val="0070581A"/>
    <w:rsid w:val="00791714"/>
    <w:rsid w:val="007C3C23"/>
    <w:rsid w:val="00855E8E"/>
    <w:rsid w:val="008D599F"/>
    <w:rsid w:val="009A5137"/>
    <w:rsid w:val="009B3BEB"/>
    <w:rsid w:val="009B6DDD"/>
    <w:rsid w:val="00A03D5A"/>
    <w:rsid w:val="00A21693"/>
    <w:rsid w:val="00B3267D"/>
    <w:rsid w:val="00B370A2"/>
    <w:rsid w:val="00B4465F"/>
    <w:rsid w:val="00B511E3"/>
    <w:rsid w:val="00C27466"/>
    <w:rsid w:val="00C46540"/>
    <w:rsid w:val="00C90B75"/>
    <w:rsid w:val="00D14756"/>
    <w:rsid w:val="00D76E7E"/>
    <w:rsid w:val="00DF15B7"/>
    <w:rsid w:val="00E02E6B"/>
    <w:rsid w:val="00E853D7"/>
    <w:rsid w:val="00E85A88"/>
    <w:rsid w:val="00F32878"/>
    <w:rsid w:val="00F378A2"/>
    <w:rsid w:val="00F63BD5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A1568"/>
  <w15:chartTrackingRefBased/>
  <w15:docId w15:val="{8FE61514-B5AB-4308-94D7-583AF698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numPr>
        <w:numId w:val="4"/>
      </w:numPr>
      <w:spacing w:before="360" w:after="120"/>
      <w:ind w:left="0" w:firstLine="0"/>
      <w:outlineLvl w:val="0"/>
    </w:pPr>
    <w:rPr>
      <w:rFonts w:asciiTheme="majorHAnsi" w:eastAsiaTheme="majorEastAsia" w:hAnsiTheme="majorHAnsi" w:cstheme="majorBidi"/>
      <w:b/>
      <w:color w:val="00BE82" w:themeColor="accen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numPr>
        <w:ilvl w:val="1"/>
        <w:numId w:val="4"/>
      </w:numPr>
      <w:spacing w:before="360" w:after="120"/>
      <w:ind w:left="0" w:firstLine="0"/>
      <w:outlineLvl w:val="1"/>
    </w:pPr>
    <w:rPr>
      <w:rFonts w:ascii="Syntegon Medium" w:eastAsiaTheme="majorEastAsia" w:hAnsi="Syntegon Medium" w:cstheme="majorBidi"/>
      <w:color w:val="00BE82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numPr>
        <w:ilvl w:val="2"/>
        <w:numId w:val="4"/>
      </w:numPr>
      <w:spacing w:before="360" w:after="120"/>
      <w:ind w:left="0" w:firstLine="0"/>
      <w:outlineLvl w:val="2"/>
    </w:pPr>
    <w:rPr>
      <w:rFonts w:ascii="Syntegon Medium" w:eastAsiaTheme="majorEastAsia" w:hAnsi="Syntegon Medium" w:cstheme="majorBidi"/>
      <w:color w:val="00BE82" w:themeColor="accen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8E6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8E6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5E4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5E4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rPr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b/>
      <w:color w:val="00BE82" w:themeColor="accent1"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="Syntegon Medium" w:eastAsiaTheme="majorEastAsia" w:hAnsi="Syntegon Medium" w:cstheme="majorBidi"/>
      <w:color w:val="00BE82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="Syntegon Medium" w:eastAsiaTheme="majorEastAsia" w:hAnsi="Syntegon Medium" w:cstheme="majorBidi"/>
      <w:color w:val="00BE82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08E60" w:themeColor="accent1" w:themeShade="BF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008E60" w:themeColor="accent1" w:themeShade="BF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5E4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5E40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tt">
    <w:name w:val="Strong"/>
    <w:basedOn w:val="Absatz-Standardschriftart"/>
    <w:uiPriority w:val="1"/>
    <w:qFormat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18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sz w:val="18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Listenabsatz">
    <w:name w:val="List Paragraph"/>
    <w:basedOn w:val="Standard"/>
    <w:uiPriority w:val="34"/>
    <w:semiHidden/>
    <w:qFormat/>
    <w:rsid w:val="00D147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14756"/>
    <w:rPr>
      <w:color w:val="00BE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47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4756"/>
    <w:rPr>
      <w:color w:val="99E5C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ithub.com/en/copilot/using-github-copilot/asking-github-copilot-questions-in-your-ide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atec-my.sharepoint.com/personal/levin_haag_syntegon_com/Documents/Documents/Evaluation%20Co-Pilot/Copilot%20Getting%20Started%20VisualStudio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copilot/quickstart?tool=vscod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github.com/en/copilot/using-github-copilot/prompt-engineering-for-github-copil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L1WA2\AppData\Local\s.a.x.%20Software%20GmbH\MasterLayout\cache\template\blank_a4_1.dotx" TargetMode="External"/></Relationships>
</file>

<file path=word/theme/theme1.xml><?xml version="1.0" encoding="utf-8"?>
<a:theme xmlns:a="http://schemas.openxmlformats.org/drawingml/2006/main" name="Office">
  <a:themeElements>
    <a:clrScheme name="Syntegon">
      <a:dk1>
        <a:sysClr val="windowText" lastClr="000000"/>
      </a:dk1>
      <a:lt1>
        <a:srgbClr val="FFFFFF"/>
      </a:lt1>
      <a:dk2>
        <a:srgbClr val="00BE82"/>
      </a:dk2>
      <a:lt2>
        <a:srgbClr val="FFFFFF"/>
      </a:lt2>
      <a:accent1>
        <a:srgbClr val="00BE82"/>
      </a:accent1>
      <a:accent2>
        <a:srgbClr val="000000"/>
      </a:accent2>
      <a:accent3>
        <a:srgbClr val="28323C"/>
      </a:accent3>
      <a:accent4>
        <a:srgbClr val="E1E1E1"/>
      </a:accent4>
      <a:accent5>
        <a:srgbClr val="99E5CD"/>
      </a:accent5>
      <a:accent6>
        <a:srgbClr val="A9ADB1"/>
      </a:accent6>
      <a:hlink>
        <a:srgbClr val="00BE82"/>
      </a:hlink>
      <a:folHlink>
        <a:srgbClr val="99E5CD"/>
      </a:folHlink>
    </a:clrScheme>
    <a:fontScheme name="Syntegon">
      <a:majorFont>
        <a:latin typeface="Syntegon"/>
        <a:ea typeface="SyntegonGlobalCN"/>
        <a:cs typeface=""/>
      </a:majorFont>
      <a:minorFont>
        <a:latin typeface="Syntegon"/>
        <a:ea typeface="SyntegonGlobalC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blank_a4_1</Template>
  <TotalTime>204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Externer Brief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Externer Brief</dc:title>
  <dc:subject/>
  <dc:creator>Haag Levin  (ETI)</dc:creator>
  <cp:keywords/>
  <dc:description/>
  <cp:lastModifiedBy>Haag Levin  (ETI)</cp:lastModifiedBy>
  <cp:revision>36</cp:revision>
  <cp:lastPrinted>2019-12-04T09:24:00Z</cp:lastPrinted>
  <dcterms:created xsi:type="dcterms:W3CDTF">2024-08-28T13:31:00Z</dcterms:created>
  <dcterms:modified xsi:type="dcterms:W3CDTF">2024-09-09T14:04:00Z</dcterms:modified>
</cp:coreProperties>
</file>