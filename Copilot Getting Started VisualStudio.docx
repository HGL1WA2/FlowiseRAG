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DB50" w14:textId="78E3EDE0" w:rsidR="00D14756" w:rsidRPr="00D14756" w:rsidRDefault="00D14756" w:rsidP="00D14756">
      <w:pPr>
        <w:spacing w:after="160" w:line="278" w:lineRule="auto"/>
        <w:jc w:val="center"/>
        <w:rPr>
          <w:rFonts w:ascii="Aptos" w:eastAsia="Aptos" w:hAnsi="Aptos" w:cs="Times New Roman"/>
          <w:b/>
          <w:bCs/>
          <w:kern w:val="2"/>
          <w:sz w:val="32"/>
          <w:szCs w:val="32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b/>
          <w:bCs/>
          <w:kern w:val="2"/>
          <w:sz w:val="32"/>
          <w:szCs w:val="32"/>
          <w:lang w:val="en-US"/>
          <w14:ligatures w14:val="standardContextual"/>
        </w:rPr>
        <w:t>GitHub Copilot – Getting started</w:t>
      </w:r>
      <w:r w:rsidR="006B564B">
        <w:rPr>
          <w:rFonts w:ascii="Aptos" w:eastAsia="Aptos" w:hAnsi="Aptos" w:cs="Times New Roman"/>
          <w:b/>
          <w:bCs/>
          <w:kern w:val="2"/>
          <w:sz w:val="32"/>
          <w:szCs w:val="32"/>
          <w:lang w:val="en-US"/>
          <w14:ligatures w14:val="standardContextual"/>
        </w:rPr>
        <w:t xml:space="preserve"> </w:t>
      </w:r>
      <w:r>
        <w:rPr>
          <w:rFonts w:ascii="Aptos" w:eastAsia="Aptos" w:hAnsi="Aptos" w:cs="Times New Roman"/>
          <w:b/>
          <w:bCs/>
          <w:kern w:val="2"/>
          <w:sz w:val="32"/>
          <w:szCs w:val="32"/>
          <w:lang w:val="en-US"/>
          <w14:ligatures w14:val="standardContextual"/>
        </w:rPr>
        <w:t>(Visual Studio)</w:t>
      </w:r>
    </w:p>
    <w:p w14:paraId="176C6561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t>Prerequisites:</w:t>
      </w:r>
    </w:p>
    <w:p w14:paraId="347A017F" w14:textId="4F3362DA" w:rsidR="00D14756" w:rsidRDefault="00C303B8" w:rsidP="00D14756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</w:pPr>
      <w:r w:rsidRPr="00C303B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Compatible version of Visual Studio</w:t>
      </w:r>
      <w: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(2022 17.8</w:t>
      </w:r>
      <w:r w:rsidR="005352A9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or later)</w:t>
      </w: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</w:t>
      </w:r>
    </w:p>
    <w:p w14:paraId="4931A940" w14:textId="0786F305" w:rsidR="00DC66A2" w:rsidRDefault="00432982" w:rsidP="00D14756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Create a GitHub account with your </w:t>
      </w:r>
      <w:proofErr w:type="spellStart"/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Syntegon</w:t>
      </w:r>
      <w:proofErr w:type="spellEnd"/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</w:t>
      </w:r>
      <w:r w:rsidR="00CC45A5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e</w:t>
      </w: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mail addres</w:t>
      </w:r>
      <w:r w:rsidR="004D30A7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s</w:t>
      </w: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.</w:t>
      </w:r>
    </w:p>
    <w:p w14:paraId="0F24BACC" w14:textId="2E5CC69B" w:rsidR="00BC42B4" w:rsidRDefault="00BC42B4" w:rsidP="00D14756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Click on the GitH</w:t>
      </w:r>
      <w:r w:rsidR="006C450D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u</w:t>
      </w: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b Copilot button </w:t>
      </w:r>
      <w:r w:rsidR="00CC45A5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i</w:t>
      </w: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n the top right corner </w:t>
      </w:r>
      <w:r w:rsidR="00CC45A5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of</w:t>
      </w:r>
      <w:r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Visual </w:t>
      </w:r>
      <w:r w:rsidR="009B358E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Studio and select</w:t>
      </w:r>
      <w:r w:rsidR="006C450D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 </w:t>
      </w:r>
      <w:r w:rsidR="006C450D" w:rsidRPr="003B56F7">
        <w:rPr>
          <w:rFonts w:ascii="Aptos" w:eastAsia="Aptos" w:hAnsi="Aptos" w:cs="Times New Roman"/>
          <w:i/>
          <w:iCs/>
          <w:kern w:val="2"/>
          <w:sz w:val="24"/>
          <w:szCs w:val="24"/>
          <w:lang w:val="en-DE"/>
          <w14:ligatures w14:val="standardContextual"/>
        </w:rPr>
        <w:t xml:space="preserve">“Add GitHub account </w:t>
      </w:r>
      <w:r w:rsidR="003B56F7" w:rsidRPr="003B56F7">
        <w:rPr>
          <w:rFonts w:ascii="Aptos" w:eastAsia="Aptos" w:hAnsi="Aptos" w:cs="Times New Roman"/>
          <w:i/>
          <w:iCs/>
          <w:kern w:val="2"/>
          <w:sz w:val="24"/>
          <w:szCs w:val="24"/>
          <w:lang w:val="en-DE"/>
          <w14:ligatures w14:val="standardContextual"/>
        </w:rPr>
        <w:t xml:space="preserve">to Visual Studio...”. </w:t>
      </w:r>
      <w:r w:rsidR="003B56F7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Follow the instructions to sign in </w:t>
      </w:r>
      <w:r w:rsidR="00CC45A5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 xml:space="preserve">to </w:t>
      </w:r>
      <w:r w:rsidR="003B56F7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t>your account.</w:t>
      </w:r>
    </w:p>
    <w:p w14:paraId="4B59B4D9" w14:textId="0D18C368" w:rsidR="006C450D" w:rsidRPr="00C303B8" w:rsidRDefault="006C450D" w:rsidP="006C450D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</w:pPr>
      <w:r w:rsidRPr="006C450D">
        <w:rPr>
          <w:rFonts w:ascii="Aptos" w:eastAsia="Aptos" w:hAnsi="Aptos" w:cs="Times New Roman"/>
          <w:kern w:val="2"/>
          <w:sz w:val="24"/>
          <w:szCs w:val="24"/>
          <w:lang w:val="en-DE"/>
          <w14:ligatures w14:val="standardContextual"/>
        </w:rPr>
        <w:drawing>
          <wp:inline distT="0" distB="0" distL="0" distR="0" wp14:anchorId="0A0D256E" wp14:editId="6D409932">
            <wp:extent cx="2255715" cy="1066892"/>
            <wp:effectExtent l="0" t="0" r="0" b="0"/>
            <wp:docPr id="14199279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27983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4994" w14:textId="21302EA4" w:rsidR="00891738" w:rsidRPr="00891738" w:rsidRDefault="00891738" w:rsidP="00891738">
      <w:pPr>
        <w:numPr>
          <w:ilvl w:val="0"/>
          <w:numId w:val="5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8917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Copilot is </w:t>
      </w:r>
      <w:r w:rsidR="00987547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active</w:t>
      </w:r>
      <w:r w:rsidRPr="008917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 and fully functional if you signed into Visual Studio with a GitHub account that has an active subscription</w:t>
      </w:r>
      <w:r w:rsidRPr="00891738">
        <w:rPr>
          <w:rFonts w:ascii="Arial" w:eastAsia="Aptos" w:hAnsi="Arial" w:cs="Arial"/>
          <w:kern w:val="2"/>
          <w:sz w:val="24"/>
          <w:szCs w:val="24"/>
          <w:lang w:val="en-US"/>
          <w14:ligatures w14:val="standardContextual"/>
        </w:rPr>
        <w:t> </w:t>
      </w:r>
      <w:r w:rsidRPr="008917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to</w:t>
      </w:r>
      <w:r w:rsidRPr="00891738">
        <w:rPr>
          <w:rFonts w:ascii="Arial" w:eastAsia="Aptos" w:hAnsi="Arial" w:cs="Arial"/>
          <w:kern w:val="2"/>
          <w:sz w:val="24"/>
          <w:szCs w:val="24"/>
          <w:lang w:val="en-US"/>
          <w14:ligatures w14:val="standardContextual"/>
        </w:rPr>
        <w:t> </w:t>
      </w:r>
      <w:r w:rsidRPr="008917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GitHub Copilot</w:t>
      </w:r>
      <w: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r w:rsidRPr="008917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Using the dropdown menu, you can easily open the Chat window, access Copilot settings, and manage Copilot subscription.</w:t>
      </w:r>
    </w:p>
    <w:p w14:paraId="5AB95FB4" w14:textId="6F6C15C0" w:rsidR="00841EF3" w:rsidRPr="00771FA7" w:rsidRDefault="00963365" w:rsidP="00963365">
      <w:pPr>
        <w:spacing w:after="160" w:line="278" w:lineRule="auto"/>
        <w:ind w:left="72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186D018F" wp14:editId="4A17001C">
            <wp:extent cx="3981450" cy="3352800"/>
            <wp:effectExtent l="0" t="0" r="0" b="0"/>
            <wp:docPr id="190881037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24D82" w14:textId="2EDC2FA3" w:rsidR="005352A9" w:rsidRDefault="005352A9" w:rsidP="006A1775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4AE04B5" w14:textId="77777777" w:rsidR="00403A30" w:rsidRDefault="00403A30" w:rsidP="006A1775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00AC323" w14:textId="77777777" w:rsidR="00403A30" w:rsidRDefault="00403A30" w:rsidP="006A1775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554D550" w14:textId="77777777" w:rsidR="0058224F" w:rsidRDefault="0058224F" w:rsidP="006A1775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2AF0000F" w14:textId="77777777" w:rsidR="0058224F" w:rsidRDefault="0058224F" w:rsidP="006A1775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FA0CCC3" w14:textId="77777777" w:rsidR="0058224F" w:rsidRDefault="0058224F" w:rsidP="006A1775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35A3009" w14:textId="77777777" w:rsidR="0058224F" w:rsidRDefault="0058224F" w:rsidP="006A1775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2D751A9" w14:textId="77777777" w:rsidR="0058224F" w:rsidRDefault="0058224F" w:rsidP="006A1775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6CD8DB5" w14:textId="77777777" w:rsidR="00D14756" w:rsidRPr="00D14756" w:rsidRDefault="00D14756" w:rsidP="00D14756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lastRenderedPageBreak/>
        <w:t>Chat with GitHub Copilot:</w:t>
      </w:r>
    </w:p>
    <w:p w14:paraId="16C21B85" w14:textId="77777777" w:rsidR="00D14756" w:rsidRDefault="00D14756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Open an existing code file.</w:t>
      </w:r>
    </w:p>
    <w:p w14:paraId="4699534B" w14:textId="4EF36C56" w:rsidR="00D14756" w:rsidRDefault="00601223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601223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In the Visual Studio menu bar, click </w:t>
      </w:r>
      <w:r w:rsidRPr="00F54FE9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View</w:t>
      </w:r>
      <w:r w:rsidRPr="00601223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, then click </w:t>
      </w:r>
      <w:r w:rsidRPr="00F54FE9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GitHub Copilot Chat</w:t>
      </w:r>
      <w:r w:rsidRPr="00601223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0172569" w14:textId="2B974045" w:rsidR="00E12D00" w:rsidRPr="00601223" w:rsidRDefault="00E12D00" w:rsidP="00E12D00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E12D00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64897181" wp14:editId="7564CA27">
            <wp:extent cx="2339543" cy="1386960"/>
            <wp:effectExtent l="0" t="0" r="3810" b="3810"/>
            <wp:docPr id="155423032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30327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CB58" w14:textId="1D161970" w:rsidR="003F11AA" w:rsidRPr="000B73FA" w:rsidRDefault="003F11AA" w:rsidP="000B73FA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3F11A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In the Copilot Chat window, type </w:t>
      </w:r>
      <w:r w:rsidR="00A81261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“</w:t>
      </w:r>
      <w:r w:rsidRPr="00F54FE9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what does this file do</w:t>
      </w:r>
      <w:r w:rsidR="00A81261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”</w:t>
      </w:r>
      <w:r w:rsidRPr="003F11A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0B73F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and </w:t>
      </w:r>
      <w:r w:rsidRPr="003F11A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then press </w:t>
      </w:r>
      <w:r w:rsidRPr="003F11AA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Enter</w:t>
      </w:r>
      <w:r w:rsidRPr="003F11A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.</w:t>
      </w:r>
      <w:r w:rsidR="000B73F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0B73F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Copilot's answer is displayed below your question.</w:t>
      </w:r>
      <w:r w:rsidR="000139DC" w:rsidRPr="000B73F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71476C" w:rsidRPr="000B73F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You can </w:t>
      </w:r>
      <w:r w:rsidR="005F23A6" w:rsidRPr="000B73F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specify</w:t>
      </w:r>
      <w:r w:rsidR="0071476C" w:rsidRPr="000B73F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 the file </w:t>
      </w:r>
      <w:r w:rsidR="000375FD" w:rsidRPr="000B73F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you want to reference </w:t>
      </w:r>
      <w:r w:rsidR="0071476C" w:rsidRPr="000B73FA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by </w:t>
      </w:r>
      <w:r w:rsidR="0071476C" w:rsidRPr="000B73FA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“#&lt;filename&gt;”.</w:t>
      </w:r>
    </w:p>
    <w:p w14:paraId="645F6DF0" w14:textId="39A68CFA" w:rsidR="0015054C" w:rsidRDefault="000D3618" w:rsidP="003F11AA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0D361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457B131C" wp14:editId="0ECF55DA">
            <wp:extent cx="2370025" cy="1928027"/>
            <wp:effectExtent l="0" t="0" r="0" b="0"/>
            <wp:docPr id="58795306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53068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3DA5" w14:textId="77777777" w:rsidR="00AA0B75" w:rsidRDefault="00AA0B75" w:rsidP="00D14756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AA0B75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Select a line of code in the editor.</w:t>
      </w:r>
    </w:p>
    <w:p w14:paraId="52097F16" w14:textId="46D6231D" w:rsidR="005636BF" w:rsidRDefault="00AA0B75" w:rsidP="001C4BDD">
      <w:pPr>
        <w:numPr>
          <w:ilvl w:val="0"/>
          <w:numId w:val="6"/>
        </w:num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AA0B75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In the Copilot Chat window, type </w:t>
      </w:r>
      <w:r w:rsidR="00A81261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“</w:t>
      </w:r>
      <w:r w:rsidRPr="00AA0B75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explain this line</w:t>
      </w:r>
      <w:r w:rsidR="00A81261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”</w:t>
      </w:r>
      <w:r w:rsidRPr="00AA0B75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 then press </w:t>
      </w:r>
      <w:r w:rsidRPr="00AA0B75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Enter</w:t>
      </w:r>
      <w:r w:rsidR="00D14756"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56420EF3" w14:textId="70FD5DCB" w:rsidR="00DA56DF" w:rsidRDefault="00DA56DF" w:rsidP="00DA56DF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A56DF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430426F0" wp14:editId="42172D1D">
            <wp:extent cx="2453853" cy="1958510"/>
            <wp:effectExtent l="0" t="0" r="3810" b="3810"/>
            <wp:docPr id="142233963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9633" name="Grafik 1" descr="Ein Bild, das Text, Screenshot, Schrift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E911" w14:textId="77777777" w:rsidR="001C4BDD" w:rsidRDefault="001C4BDD" w:rsidP="001C4BDD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25E56891" w14:textId="77777777" w:rsidR="000B73FA" w:rsidRDefault="000B73FA" w:rsidP="001C4BDD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5C65D120" w14:textId="77777777" w:rsidR="000B73FA" w:rsidRDefault="000B73FA" w:rsidP="001C4BDD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3A067A12" w14:textId="77777777" w:rsidR="000B73FA" w:rsidRDefault="000B73FA" w:rsidP="001C4BDD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87AE5E6" w14:textId="77777777" w:rsidR="000B73FA" w:rsidRDefault="000B73FA" w:rsidP="001C4BDD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E37C181" w14:textId="77777777" w:rsidR="000B73FA" w:rsidRDefault="000B73FA" w:rsidP="001C4BDD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E495190" w14:textId="77777777" w:rsidR="000B73FA" w:rsidRDefault="000B73FA" w:rsidP="001C4BDD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B882A5C" w14:textId="77777777" w:rsidR="000B73FA" w:rsidRPr="001C4BDD" w:rsidRDefault="000B73FA" w:rsidP="001C4BDD">
      <w:pPr>
        <w:spacing w:after="160" w:line="278" w:lineRule="auto"/>
        <w:ind w:left="1440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61BB0421" w14:textId="2854A34D" w:rsidR="00D14756" w:rsidRPr="005636BF" w:rsidRDefault="00D14756" w:rsidP="005636BF">
      <w:pPr>
        <w:spacing w:after="16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5636BF"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lastRenderedPageBreak/>
        <w:t>Code completion:</w:t>
      </w:r>
    </w:p>
    <w:p w14:paraId="2156A172" w14:textId="35010721" w:rsidR="00604838" w:rsidRDefault="00D14756" w:rsidP="009B15FA">
      <w:pPr>
        <w:pStyle w:val="Listenabsatz"/>
        <w:numPr>
          <w:ilvl w:val="0"/>
          <w:numId w:val="8"/>
        </w:num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6048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Open Visual Studio</w:t>
      </w:r>
      <w:r w:rsidR="006048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7FC3A65D" w14:textId="5C4D6CDF" w:rsidR="00D14756" w:rsidRPr="00604838" w:rsidRDefault="00D14756" w:rsidP="009B15FA">
      <w:pPr>
        <w:pStyle w:val="Listenabsatz"/>
        <w:numPr>
          <w:ilvl w:val="0"/>
          <w:numId w:val="8"/>
        </w:num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6048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Create a new JavaScript(*.</w:t>
      </w:r>
      <w:proofErr w:type="spellStart"/>
      <w:r w:rsidRPr="006048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js</w:t>
      </w:r>
      <w:proofErr w:type="spellEnd"/>
      <w:r w:rsidRPr="00604838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) file.</w:t>
      </w:r>
    </w:p>
    <w:p w14:paraId="07EA2280" w14:textId="7BC261F5" w:rsidR="00D14756" w:rsidRDefault="00D14756" w:rsidP="00D14756">
      <w:pPr>
        <w:pStyle w:val="Listenabsatz"/>
        <w:numPr>
          <w:ilvl w:val="0"/>
          <w:numId w:val="8"/>
        </w:num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In the JavaScript file, type the following function header:</w:t>
      </w:r>
    </w:p>
    <w:p w14:paraId="6B7AB08D" w14:textId="06445060" w:rsidR="00D14756" w:rsidRDefault="00D14756" w:rsidP="00D14756">
      <w:pPr>
        <w:pStyle w:val="Listenabsatz"/>
        <w:ind w:left="1440"/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 xml:space="preserve">function </w:t>
      </w:r>
      <w:proofErr w:type="spellStart"/>
      <w:proofErr w:type="gramStart"/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calculateDaysBetweenDates</w:t>
      </w:r>
      <w:proofErr w:type="spellEnd"/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(</w:t>
      </w:r>
      <w:proofErr w:type="gramEnd"/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begin, end) {</w:t>
      </w:r>
    </w:p>
    <w:p w14:paraId="2A6EDAD7" w14:textId="26D302AF" w:rsidR="00604838" w:rsidRDefault="00BF1293" w:rsidP="00D14756">
      <w:pPr>
        <w:pStyle w:val="Listenabsatz"/>
        <w:ind w:left="1440"/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BF1293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GitHub Copilot will automatically suggest an entire function body in grayed text. </w:t>
      </w:r>
      <w:r w:rsidRPr="00BF129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The </w:t>
      </w:r>
      <w:proofErr w:type="spellStart"/>
      <w:r w:rsidRPr="00BF129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exact</w:t>
      </w:r>
      <w:proofErr w:type="spellEnd"/>
      <w:r w:rsidRPr="00BF129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F129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suggestion</w:t>
      </w:r>
      <w:proofErr w:type="spellEnd"/>
      <w:r w:rsidRPr="00BF129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F129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may</w:t>
      </w:r>
      <w:proofErr w:type="spellEnd"/>
      <w:r w:rsidRPr="00BF129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BF129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vary</w:t>
      </w:r>
      <w:proofErr w:type="spellEnd"/>
      <w:r w:rsidRPr="00BF129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.</w:t>
      </w:r>
      <w:r w:rsidR="009C2C1B" w:rsidRPr="009C2C1B">
        <w:rPr>
          <w:rFonts w:ascii="Aptos" w:eastAsia="Aptos" w:hAnsi="Aptos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 </w:t>
      </w:r>
    </w:p>
    <w:p w14:paraId="0447AFB7" w14:textId="707E3E71" w:rsidR="00580FDC" w:rsidRPr="00BF1293" w:rsidRDefault="00580FDC" w:rsidP="00D14756">
      <w:pPr>
        <w:pStyle w:val="Listenabsatz"/>
        <w:ind w:left="1440"/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580FDC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362E59AE" wp14:editId="68294203">
            <wp:extent cx="4328535" cy="1082134"/>
            <wp:effectExtent l="0" t="0" r="0" b="3810"/>
            <wp:docPr id="6174635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63592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478" w14:textId="77777777" w:rsidR="00D14756" w:rsidRDefault="00D14756" w:rsidP="00D14756">
      <w:pPr>
        <w:pStyle w:val="Listenabsatz"/>
        <w:numPr>
          <w:ilvl w:val="0"/>
          <w:numId w:val="8"/>
        </w:num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 xml:space="preserve">To accept the suggestion, press </w:t>
      </w:r>
      <w:r w:rsidRPr="00D14756">
        <w:rPr>
          <w:rFonts w:ascii="Aptos" w:eastAsia="Aptos" w:hAnsi="Aptos" w:cs="Times New Roman"/>
          <w:i/>
          <w:iCs/>
          <w:kern w:val="2"/>
          <w:sz w:val="24"/>
          <w:szCs w:val="24"/>
          <w:lang w:val="en-US"/>
          <w14:ligatures w14:val="standardContextual"/>
        </w:rPr>
        <w:t>Tab</w:t>
      </w:r>
      <w:r w:rsidRPr="00D14756"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4DB52039" w14:textId="77777777" w:rsidR="00001412" w:rsidRDefault="00001412" w:rsidP="00001412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6E3A025" w14:textId="23B6E05D" w:rsidR="00001412" w:rsidRPr="00001412" w:rsidRDefault="00001412" w:rsidP="00001412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BE93362" w14:textId="77777777" w:rsidR="00D14756" w:rsidRDefault="00D14756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5CE7D1D0" w14:textId="77777777" w:rsidR="000B73FA" w:rsidRDefault="000B73FA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09F1620A" w14:textId="77777777" w:rsidR="000B73FA" w:rsidRDefault="000B73FA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2F5D5DCF" w14:textId="77777777" w:rsidR="000B73FA" w:rsidRDefault="000B73FA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79804DCF" w14:textId="77777777" w:rsidR="000B73FA" w:rsidRDefault="000B73FA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223218D" w14:textId="77777777" w:rsidR="000B73FA" w:rsidRDefault="000B73FA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48572C23" w14:textId="77777777" w:rsidR="000B73FA" w:rsidRDefault="000B73FA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296BA9C9" w14:textId="77777777" w:rsidR="000B73FA" w:rsidRDefault="000B73FA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563CE2D8" w14:textId="77777777" w:rsidR="000D3618" w:rsidRDefault="000D3618" w:rsidP="00D14756">
      <w:pPr>
        <w:rPr>
          <w:rFonts w:ascii="Aptos" w:eastAsia="Aptos" w:hAnsi="Aptos" w:cs="Times New Roman"/>
          <w:kern w:val="2"/>
          <w:sz w:val="24"/>
          <w:szCs w:val="24"/>
          <w:lang w:val="en-US"/>
          <w14:ligatures w14:val="standardContextual"/>
        </w:rPr>
      </w:pPr>
    </w:p>
    <w:p w14:paraId="106A8061" w14:textId="02FD10B7" w:rsidR="00D14756" w:rsidRDefault="00D14756" w:rsidP="00D14756">
      <w:pPr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  <w:r w:rsidRPr="00D14756"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  <w:t>Useful links:</w:t>
      </w:r>
    </w:p>
    <w:p w14:paraId="50433F7B" w14:textId="0B75D131" w:rsidR="005905B9" w:rsidRPr="00C52967" w:rsidRDefault="000B73FA" w:rsidP="005905B9">
      <w:pPr>
        <w:pStyle w:val="Listenabsatz"/>
        <w:numPr>
          <w:ilvl w:val="0"/>
          <w:numId w:val="10"/>
        </w:numPr>
        <w:rPr>
          <w:rStyle w:val="Hyperlink"/>
          <w:rFonts w:ascii="Aptos" w:eastAsia="Aptos" w:hAnsi="Aptos" w:cs="Times New Roman"/>
          <w:b/>
          <w:bCs/>
          <w:color w:val="auto"/>
          <w:kern w:val="2"/>
          <w:sz w:val="24"/>
          <w:szCs w:val="24"/>
          <w:lang w:val="en-US"/>
          <w14:ligatures w14:val="standardContextual"/>
        </w:rPr>
      </w:pPr>
      <w:hyperlink r:id="rId13" w:history="1">
        <w:r w:rsidR="00C52967">
          <w:rPr>
            <w:rStyle w:val="Hyperlink"/>
            <w:rFonts w:ascii="Aptos" w:eastAsia="Aptos" w:hAnsi="Aptos" w:cs="Times New Roman"/>
            <w:b/>
            <w:bCs/>
            <w:kern w:val="2"/>
            <w:sz w:val="24"/>
            <w:szCs w:val="24"/>
            <w:lang w:val="en-US"/>
            <w14:ligatures w14:val="standardContextual"/>
          </w:rPr>
          <w:t>Quickstart for GitHub Copilot: https://docs.github.com/en/copilot/quickstart?tool=visualstudio</w:t>
        </w:r>
      </w:hyperlink>
    </w:p>
    <w:p w14:paraId="62160FE7" w14:textId="77777777" w:rsidR="00C52967" w:rsidRDefault="00C52967" w:rsidP="00C52967">
      <w:pPr>
        <w:pStyle w:val="Listenabsatz"/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</w:p>
    <w:p w14:paraId="5D89020D" w14:textId="535A0DF1" w:rsidR="005905B9" w:rsidRPr="00C52967" w:rsidRDefault="000B73FA" w:rsidP="005905B9">
      <w:pPr>
        <w:pStyle w:val="Listenabsatz"/>
        <w:numPr>
          <w:ilvl w:val="0"/>
          <w:numId w:val="10"/>
        </w:numPr>
        <w:rPr>
          <w:rStyle w:val="Hyperlink"/>
          <w:rFonts w:ascii="Aptos" w:eastAsia="Aptos" w:hAnsi="Aptos" w:cs="Times New Roman"/>
          <w:b/>
          <w:bCs/>
          <w:color w:val="auto"/>
          <w:kern w:val="2"/>
          <w:sz w:val="24"/>
          <w:szCs w:val="24"/>
          <w:lang w:val="en-US"/>
          <w14:ligatures w14:val="standardContextual"/>
        </w:rPr>
      </w:pPr>
      <w:hyperlink r:id="rId14" w:history="1">
        <w:r w:rsidR="00C52967">
          <w:rPr>
            <w:rStyle w:val="Hyperlink"/>
            <w:rFonts w:ascii="Aptos" w:eastAsia="Aptos" w:hAnsi="Aptos" w:cs="Times New Roman"/>
            <w:b/>
            <w:bCs/>
            <w:kern w:val="2"/>
            <w:sz w:val="24"/>
            <w:szCs w:val="24"/>
            <w:lang w:val="en-US"/>
            <w14:ligatures w14:val="standardContextual"/>
          </w:rPr>
          <w:t>Getting code suggestions in your IDE with GitHub Copilot: https://docs.github.com/en/copilot/using-github-copilot/getting-code-suggestions-in-your-ide-with-github-copilot</w:t>
        </w:r>
      </w:hyperlink>
    </w:p>
    <w:p w14:paraId="79BD3F8E" w14:textId="77777777" w:rsidR="00C52967" w:rsidRPr="00C52967" w:rsidRDefault="00C52967" w:rsidP="00C52967">
      <w:pPr>
        <w:pStyle w:val="Listenabsatz"/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</w:p>
    <w:p w14:paraId="0611F3A9" w14:textId="77777777" w:rsidR="00C52967" w:rsidRDefault="00C52967" w:rsidP="00C52967">
      <w:pPr>
        <w:pStyle w:val="Listenabsatz"/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</w:p>
    <w:p w14:paraId="49E05BDA" w14:textId="344573DF" w:rsidR="00051D64" w:rsidRPr="00C52967" w:rsidRDefault="000B73FA" w:rsidP="005905B9">
      <w:pPr>
        <w:pStyle w:val="Listenabsatz"/>
        <w:numPr>
          <w:ilvl w:val="0"/>
          <w:numId w:val="10"/>
        </w:numPr>
        <w:rPr>
          <w:rStyle w:val="Hyperlink"/>
          <w:rFonts w:ascii="Aptos" w:eastAsia="Aptos" w:hAnsi="Aptos" w:cs="Times New Roman"/>
          <w:b/>
          <w:bCs/>
          <w:color w:val="auto"/>
          <w:kern w:val="2"/>
          <w:sz w:val="24"/>
          <w:szCs w:val="24"/>
          <w:lang w:val="en-US"/>
          <w14:ligatures w14:val="standardContextual"/>
        </w:rPr>
      </w:pPr>
      <w:hyperlink r:id="rId15" w:history="1">
        <w:r w:rsidR="00C52967">
          <w:rPr>
            <w:rStyle w:val="Hyperlink"/>
            <w:rFonts w:ascii="Aptos" w:eastAsia="Aptos" w:hAnsi="Aptos" w:cs="Times New Roman"/>
            <w:b/>
            <w:bCs/>
            <w:kern w:val="2"/>
            <w:sz w:val="24"/>
            <w:szCs w:val="24"/>
            <w:lang w:val="en-US"/>
            <w14:ligatures w14:val="standardContextual"/>
          </w:rPr>
          <w:t>Asking GitHub Copilot questions in your IDE: https://docs.github.com/en/copilot/using-github-copilot/asking-github-copilot-questions-in-your-ide</w:t>
        </w:r>
      </w:hyperlink>
    </w:p>
    <w:p w14:paraId="760CA12B" w14:textId="77777777" w:rsidR="00C52967" w:rsidRDefault="00C52967" w:rsidP="00C52967">
      <w:pPr>
        <w:pStyle w:val="Listenabsatz"/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</w:p>
    <w:p w14:paraId="3B3765A0" w14:textId="435E59E3" w:rsidR="00D14756" w:rsidRPr="00CC4C9C" w:rsidRDefault="000B73FA" w:rsidP="00D14756">
      <w:pPr>
        <w:pStyle w:val="Listenabsatz"/>
        <w:numPr>
          <w:ilvl w:val="0"/>
          <w:numId w:val="10"/>
        </w:numPr>
        <w:rPr>
          <w:rFonts w:ascii="Aptos" w:eastAsia="Aptos" w:hAnsi="Aptos" w:cs="Times New Roman"/>
          <w:b/>
          <w:bCs/>
          <w:kern w:val="2"/>
          <w:sz w:val="24"/>
          <w:szCs w:val="24"/>
          <w:u w:val="single"/>
          <w:lang w:val="en-US"/>
          <w14:ligatures w14:val="standardContextual"/>
        </w:rPr>
      </w:pPr>
      <w:hyperlink r:id="rId16" w:history="1">
        <w:r w:rsidR="00C52967">
          <w:rPr>
            <w:rStyle w:val="Hyperlink"/>
            <w:rFonts w:ascii="Aptos" w:eastAsia="Aptos" w:hAnsi="Aptos" w:cs="Times New Roman"/>
            <w:b/>
            <w:bCs/>
            <w:kern w:val="2"/>
            <w:sz w:val="24"/>
            <w:szCs w:val="24"/>
            <w:lang w:val="en-US"/>
            <w14:ligatures w14:val="standardContextual"/>
          </w:rPr>
          <w:t>Prompt engineering for GitHub Copilot: https://docs.github.com/en/copilot/using-github-copilot/prompt-engineering-for-github-copilot</w:t>
        </w:r>
      </w:hyperlink>
    </w:p>
    <w:sectPr w:rsidR="00D14756" w:rsidRPr="00CC4C9C">
      <w:headerReference w:type="default" r:id="rId17"/>
      <w:headerReference w:type="first" r:id="rId18"/>
      <w:type w:val="continuous"/>
      <w:pgSz w:w="11906" w:h="16838" w:code="9"/>
      <w:pgMar w:top="2209" w:right="1110" w:bottom="560" w:left="1454" w:header="720" w:footer="6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7A675" w14:textId="77777777" w:rsidR="004A3599" w:rsidRDefault="004A3599">
      <w:r>
        <w:separator/>
      </w:r>
    </w:p>
  </w:endnote>
  <w:endnote w:type="continuationSeparator" w:id="0">
    <w:p w14:paraId="6444AB3B" w14:textId="77777777" w:rsidR="004A3599" w:rsidRDefault="004A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ntegon">
    <w:altName w:val="Calibri"/>
    <w:panose1 w:val="00000000000000000000"/>
    <w:charset w:val="00"/>
    <w:family w:val="auto"/>
    <w:pitch w:val="variable"/>
    <w:sig w:usb0="A000027F" w:usb1="1000205B" w:usb2="00000000" w:usb3="00000000" w:csb0="00000097" w:csb1="00000000"/>
  </w:font>
  <w:font w:name="Syntegon Medium">
    <w:altName w:val="Calibri"/>
    <w:panose1 w:val="00000000000000000000"/>
    <w:charset w:val="00"/>
    <w:family w:val="auto"/>
    <w:pitch w:val="variable"/>
    <w:sig w:usb0="A00002FF" w:usb1="5000205B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24D91" w14:textId="77777777" w:rsidR="004A3599" w:rsidRDefault="004A3599">
      <w:r>
        <w:separator/>
      </w:r>
    </w:p>
  </w:footnote>
  <w:footnote w:type="continuationSeparator" w:id="0">
    <w:p w14:paraId="4E54382F" w14:textId="77777777" w:rsidR="004A3599" w:rsidRDefault="004A3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E8C5" w14:textId="77777777" w:rsidR="00A21693" w:rsidRDefault="0070581A">
    <w:pPr>
      <w:pStyle w:val="Kopfzeile"/>
    </w:pPr>
    <w:r>
      <w:rPr>
        <w:noProof/>
      </w:rPr>
      <w:drawing>
        <wp:anchor distT="0" distB="0" distL="114300" distR="114300" simplePos="0" relativeHeight="251694080" behindDoc="0" locked="0" layoutInCell="1" allowOverlap="1" wp14:anchorId="267F0145" wp14:editId="71608D4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5446" cy="1428750"/>
          <wp:effectExtent l="0" t="0" r="0" b="0"/>
          <wp:wrapNone/>
          <wp:docPr id="3" name="invis_head"/>
          <wp:cNvGraphicFramePr>
            <a:graphicFrameLocks xmlns:a="http://schemas.openxmlformats.org/drawingml/2006/main" noSel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3766" cy="1430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3567" behindDoc="0" locked="0" layoutInCell="1" allowOverlap="1" wp14:anchorId="2019CFFD" wp14:editId="194CF10F">
          <wp:simplePos x="0" y="0"/>
          <wp:positionH relativeFrom="page">
            <wp:posOffset>4998085</wp:posOffset>
          </wp:positionH>
          <wp:positionV relativeFrom="page">
            <wp:posOffset>266700</wp:posOffset>
          </wp:positionV>
          <wp:extent cx="2158365" cy="470535"/>
          <wp:effectExtent l="0" t="0" r="0" b="5715"/>
          <wp:wrapNone/>
          <wp:docPr id="16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_syntegon_clai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8365" cy="470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2642F" w14:textId="77777777" w:rsidR="00A21693" w:rsidRDefault="0070581A">
    <w:pPr>
      <w:pStyle w:val="Kopfzeile"/>
    </w:pPr>
    <w:r>
      <w:rPr>
        <w:noProof/>
      </w:rPr>
      <w:drawing>
        <wp:anchor distT="0" distB="0" distL="114300" distR="114300" simplePos="0" relativeHeight="251682816" behindDoc="0" locked="0" layoutInCell="1" allowOverlap="1" wp14:anchorId="37C87F40" wp14:editId="21C699F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3209" cy="1409700"/>
          <wp:effectExtent l="0" t="0" r="0" b="0"/>
          <wp:wrapNone/>
          <wp:docPr id="1" name="invis_head"/>
          <wp:cNvGraphicFramePr>
            <a:graphicFrameLocks xmlns:a="http://schemas.openxmlformats.org/drawingml/2006/main" noSel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8630" cy="1412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991" behindDoc="0" locked="0" layoutInCell="1" allowOverlap="1" wp14:anchorId="5B0C3DF0" wp14:editId="7FB11167">
          <wp:simplePos x="0" y="0"/>
          <wp:positionH relativeFrom="page">
            <wp:posOffset>4998085</wp:posOffset>
          </wp:positionH>
          <wp:positionV relativeFrom="page">
            <wp:posOffset>266700</wp:posOffset>
          </wp:positionV>
          <wp:extent cx="2158365" cy="470535"/>
          <wp:effectExtent l="0" t="0" r="0" b="5715"/>
          <wp:wrapNone/>
          <wp:docPr id="18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_syntegon_clai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8365" cy="470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D7E4D"/>
    <w:multiLevelType w:val="hybridMultilevel"/>
    <w:tmpl w:val="8A263CC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FE27C8"/>
    <w:multiLevelType w:val="hybridMultilevel"/>
    <w:tmpl w:val="B3262B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4B18"/>
    <w:multiLevelType w:val="hybridMultilevel"/>
    <w:tmpl w:val="4F04B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94ED7"/>
    <w:multiLevelType w:val="multilevel"/>
    <w:tmpl w:val="CC50941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00BE82" w:themeColor="text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AC09C5"/>
    <w:multiLevelType w:val="hybridMultilevel"/>
    <w:tmpl w:val="5BF059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E4A13"/>
    <w:multiLevelType w:val="hybridMultilevel"/>
    <w:tmpl w:val="0880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74F70"/>
    <w:multiLevelType w:val="hybridMultilevel"/>
    <w:tmpl w:val="F41EB55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0215612">
    <w:abstractNumId w:val="3"/>
  </w:num>
  <w:num w:numId="2" w16cid:durableId="1482624165">
    <w:abstractNumId w:val="3"/>
  </w:num>
  <w:num w:numId="3" w16cid:durableId="804545045">
    <w:abstractNumId w:val="3"/>
  </w:num>
  <w:num w:numId="4" w16cid:durableId="2133746537">
    <w:abstractNumId w:val="3"/>
  </w:num>
  <w:num w:numId="5" w16cid:durableId="1710566461">
    <w:abstractNumId w:val="4"/>
  </w:num>
  <w:num w:numId="6" w16cid:durableId="1809546068">
    <w:abstractNumId w:val="0"/>
  </w:num>
  <w:num w:numId="7" w16cid:durableId="1581910354">
    <w:abstractNumId w:val="1"/>
  </w:num>
  <w:num w:numId="8" w16cid:durableId="1767770508">
    <w:abstractNumId w:val="6"/>
  </w:num>
  <w:num w:numId="9" w16cid:durableId="2000692338">
    <w:abstractNumId w:val="5"/>
  </w:num>
  <w:num w:numId="10" w16cid:durableId="1868833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LLANGUAGE" w:val="deu"/>
    <w:docVar w:name="MLTEMPLATEVERSION" w:val="1.0"/>
    <w:docVar w:name="SAXMLctx_companyname" w:val="syntegon"/>
    <w:docVar w:name="SAXMLTEMPLATE" w:val="blank_a4"/>
  </w:docVars>
  <w:rsids>
    <w:rsidRoot w:val="00D14756"/>
    <w:rsid w:val="00001412"/>
    <w:rsid w:val="000139DC"/>
    <w:rsid w:val="000375FD"/>
    <w:rsid w:val="00051D64"/>
    <w:rsid w:val="000B73FA"/>
    <w:rsid w:val="000D3618"/>
    <w:rsid w:val="00145023"/>
    <w:rsid w:val="0015054C"/>
    <w:rsid w:val="001C4BDD"/>
    <w:rsid w:val="002C7EE1"/>
    <w:rsid w:val="00352898"/>
    <w:rsid w:val="003B56F7"/>
    <w:rsid w:val="003F11AA"/>
    <w:rsid w:val="00403A30"/>
    <w:rsid w:val="0042296B"/>
    <w:rsid w:val="00432982"/>
    <w:rsid w:val="0049482E"/>
    <w:rsid w:val="004A3599"/>
    <w:rsid w:val="004D30A7"/>
    <w:rsid w:val="00507FDB"/>
    <w:rsid w:val="005352A9"/>
    <w:rsid w:val="005636BF"/>
    <w:rsid w:val="00580FDC"/>
    <w:rsid w:val="0058224F"/>
    <w:rsid w:val="005905B9"/>
    <w:rsid w:val="00594A47"/>
    <w:rsid w:val="005F23A6"/>
    <w:rsid w:val="00601223"/>
    <w:rsid w:val="00604838"/>
    <w:rsid w:val="00622053"/>
    <w:rsid w:val="006412F3"/>
    <w:rsid w:val="006A1775"/>
    <w:rsid w:val="006B564B"/>
    <w:rsid w:val="006C450D"/>
    <w:rsid w:val="00700F7D"/>
    <w:rsid w:val="0070581A"/>
    <w:rsid w:val="0071476C"/>
    <w:rsid w:val="00771FA7"/>
    <w:rsid w:val="007F1560"/>
    <w:rsid w:val="008252C1"/>
    <w:rsid w:val="00841EF3"/>
    <w:rsid w:val="00855E8E"/>
    <w:rsid w:val="00891738"/>
    <w:rsid w:val="008D599F"/>
    <w:rsid w:val="00922FF6"/>
    <w:rsid w:val="00932D4B"/>
    <w:rsid w:val="00963365"/>
    <w:rsid w:val="00987547"/>
    <w:rsid w:val="009B358E"/>
    <w:rsid w:val="009C2C1B"/>
    <w:rsid w:val="009E4506"/>
    <w:rsid w:val="00A1741A"/>
    <w:rsid w:val="00A21693"/>
    <w:rsid w:val="00A81261"/>
    <w:rsid w:val="00AA0B75"/>
    <w:rsid w:val="00AF7607"/>
    <w:rsid w:val="00BC42B4"/>
    <w:rsid w:val="00BF1293"/>
    <w:rsid w:val="00BF7099"/>
    <w:rsid w:val="00C303B8"/>
    <w:rsid w:val="00C31AC0"/>
    <w:rsid w:val="00C3566A"/>
    <w:rsid w:val="00C362AD"/>
    <w:rsid w:val="00C52967"/>
    <w:rsid w:val="00CC45A5"/>
    <w:rsid w:val="00CC4C9C"/>
    <w:rsid w:val="00CD371B"/>
    <w:rsid w:val="00CF03DB"/>
    <w:rsid w:val="00D005FB"/>
    <w:rsid w:val="00D14756"/>
    <w:rsid w:val="00D51185"/>
    <w:rsid w:val="00D518EF"/>
    <w:rsid w:val="00D76E7E"/>
    <w:rsid w:val="00D96AFF"/>
    <w:rsid w:val="00DA56DF"/>
    <w:rsid w:val="00DB11FA"/>
    <w:rsid w:val="00DC66A2"/>
    <w:rsid w:val="00E12D00"/>
    <w:rsid w:val="00ED39EF"/>
    <w:rsid w:val="00F54FE9"/>
    <w:rsid w:val="00F7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46A1568"/>
  <w15:chartTrackingRefBased/>
  <w15:docId w15:val="{8FE61514-B5AB-4308-94D7-583AF698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keepLines/>
      <w:numPr>
        <w:numId w:val="4"/>
      </w:numPr>
      <w:spacing w:before="360" w:after="120"/>
      <w:ind w:left="0" w:firstLine="0"/>
      <w:outlineLvl w:val="0"/>
    </w:pPr>
    <w:rPr>
      <w:rFonts w:asciiTheme="majorHAnsi" w:eastAsiaTheme="majorEastAsia" w:hAnsiTheme="majorHAnsi" w:cstheme="majorBidi"/>
      <w:b/>
      <w:color w:val="00BE82" w:themeColor="accen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keepNext/>
      <w:keepLines/>
      <w:numPr>
        <w:ilvl w:val="1"/>
        <w:numId w:val="4"/>
      </w:numPr>
      <w:spacing w:before="360" w:after="120"/>
      <w:ind w:left="0" w:firstLine="0"/>
      <w:outlineLvl w:val="1"/>
    </w:pPr>
    <w:rPr>
      <w:rFonts w:ascii="Syntegon Medium" w:eastAsiaTheme="majorEastAsia" w:hAnsi="Syntegon Medium" w:cstheme="majorBidi"/>
      <w:color w:val="00BE82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qFormat/>
    <w:pPr>
      <w:keepNext/>
      <w:keepLines/>
      <w:numPr>
        <w:ilvl w:val="2"/>
        <w:numId w:val="4"/>
      </w:numPr>
      <w:spacing w:before="360" w:after="120"/>
      <w:ind w:left="0" w:firstLine="0"/>
      <w:outlineLvl w:val="2"/>
    </w:pPr>
    <w:rPr>
      <w:rFonts w:ascii="Syntegon Medium" w:eastAsiaTheme="majorEastAsia" w:hAnsi="Syntegon Medium" w:cstheme="majorBidi"/>
      <w:color w:val="00BE82" w:themeColor="accen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8E6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8E6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5E4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5E4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semiHidden/>
    <w:rPr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b/>
      <w:color w:val="00BE82" w:themeColor="accent1"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="Syntegon Medium" w:eastAsiaTheme="majorEastAsia" w:hAnsi="Syntegon Medium" w:cstheme="majorBidi"/>
      <w:color w:val="00BE82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="Syntegon Medium" w:eastAsiaTheme="majorEastAsia" w:hAnsi="Syntegon Medium" w:cstheme="majorBidi"/>
      <w:color w:val="00BE82" w:themeColor="accent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08E60" w:themeColor="accent1" w:themeShade="BF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008E60" w:themeColor="accent1" w:themeShade="BF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5E40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5E40" w:themeColor="accent1" w:themeShade="7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tt">
    <w:name w:val="Strong"/>
    <w:basedOn w:val="Absatz-Standardschriftart"/>
    <w:uiPriority w:val="1"/>
    <w:qFormat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sz w:val="18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sz w:val="18"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Listenabsatz">
    <w:name w:val="List Paragraph"/>
    <w:basedOn w:val="Standard"/>
    <w:uiPriority w:val="34"/>
    <w:semiHidden/>
    <w:qFormat/>
    <w:rsid w:val="00D147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14756"/>
    <w:rPr>
      <w:color w:val="00BE82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475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4756"/>
    <w:rPr>
      <w:color w:val="99E5C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ithub.com/en/copilot/quickstart?tool=visualstudio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ithub.com/en/copilot/using-github-copilot/prompt-engineering-for-github-copilo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github.com/en/copilot/using-github-copilot/asking-github-copilot-questions-in-your-ide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github.com/en/copilot/using-github-copilot/getting-code-suggestions-in-your-ide-with-github-copilo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GL1WA2\AppData\Local\s.a.x.%20Software%20GmbH\MasterLayout\cache\template\blank_a4_1.dotx" TargetMode="External"/></Relationships>
</file>

<file path=word/theme/theme1.xml><?xml version="1.0" encoding="utf-8"?>
<a:theme xmlns:a="http://schemas.openxmlformats.org/drawingml/2006/main" name="Office">
  <a:themeElements>
    <a:clrScheme name="Syntegon">
      <a:dk1>
        <a:sysClr val="windowText" lastClr="000000"/>
      </a:dk1>
      <a:lt1>
        <a:srgbClr val="FFFFFF"/>
      </a:lt1>
      <a:dk2>
        <a:srgbClr val="00BE82"/>
      </a:dk2>
      <a:lt2>
        <a:srgbClr val="FFFFFF"/>
      </a:lt2>
      <a:accent1>
        <a:srgbClr val="00BE82"/>
      </a:accent1>
      <a:accent2>
        <a:srgbClr val="000000"/>
      </a:accent2>
      <a:accent3>
        <a:srgbClr val="28323C"/>
      </a:accent3>
      <a:accent4>
        <a:srgbClr val="E1E1E1"/>
      </a:accent4>
      <a:accent5>
        <a:srgbClr val="99E5CD"/>
      </a:accent5>
      <a:accent6>
        <a:srgbClr val="A9ADB1"/>
      </a:accent6>
      <a:hlink>
        <a:srgbClr val="00BE82"/>
      </a:hlink>
      <a:folHlink>
        <a:srgbClr val="99E5CD"/>
      </a:folHlink>
    </a:clrScheme>
    <a:fontScheme name="Syntegon">
      <a:majorFont>
        <a:latin typeface="Syntegon"/>
        <a:ea typeface="SyntegonGlobalCN"/>
        <a:cs typeface=""/>
      </a:majorFont>
      <a:minorFont>
        <a:latin typeface="Syntegon"/>
        <a:ea typeface="SyntegonGlobalC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blank_a4_1</Template>
  <TotalTime>245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Externer Brief</vt:lpstr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Externer Brief</dc:title>
  <dc:subject/>
  <dc:creator>Haag Levin  (ETI)</dc:creator>
  <cp:keywords/>
  <dc:description/>
  <cp:lastModifiedBy>Haag Levin  (ETI)</cp:lastModifiedBy>
  <cp:revision>66</cp:revision>
  <cp:lastPrinted>2024-08-29T12:52:00Z</cp:lastPrinted>
  <dcterms:created xsi:type="dcterms:W3CDTF">2024-08-29T12:39:00Z</dcterms:created>
  <dcterms:modified xsi:type="dcterms:W3CDTF">2024-09-09T13:44:00Z</dcterms:modified>
</cp:coreProperties>
</file>